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ECD368E" w14:textId="77777777" w:rsidR="00715F2D" w:rsidRPr="00715F2D" w:rsidRDefault="00715F2D" w:rsidP="00715F2D">
      <w:pPr>
        <w:pStyle w:val="a8"/>
        <w:rPr>
          <w:color w:val="000000"/>
        </w:rPr>
      </w:pPr>
      <w:proofErr w:type="spellStart"/>
      <w:r w:rsidRPr="00715F2D">
        <w:rPr>
          <w:rFonts w:hint="eastAsia"/>
        </w:rPr>
        <w:t>Leetcode</w:t>
      </w:r>
      <w:proofErr w:type="spellEnd"/>
      <w:r w:rsidRPr="00715F2D">
        <w:rPr>
          <w:rFonts w:hint="eastAsia"/>
        </w:rPr>
        <w:t>算法题整理</w:t>
      </w:r>
    </w:p>
    <w:p w14:paraId="71B29D7B" w14:textId="77777777" w:rsidR="00A11956" w:rsidRPr="00715F2D" w:rsidRDefault="003B3FC9" w:rsidP="00715F2D">
      <w:pPr>
        <w:pStyle w:val="af9"/>
        <w:numPr>
          <w:ilvl w:val="0"/>
          <w:numId w:val="1"/>
        </w:numPr>
        <w:ind w:firstLineChars="0"/>
        <w:rPr>
          <w:b/>
          <w:color w:val="FF0000"/>
        </w:rPr>
      </w:pPr>
      <w:hyperlink r:id="rId8" w:history="1">
        <w:r w:rsidR="00715F2D" w:rsidRPr="00715F2D">
          <w:rPr>
            <w:rStyle w:val="af8"/>
            <w:rFonts w:ascii="&amp;quot" w:hAnsi="&amp;quot"/>
            <w:b/>
            <w:color w:val="FF0000"/>
          </w:rPr>
          <w:t>两数之和</w:t>
        </w:r>
      </w:hyperlink>
    </w:p>
    <w:p w14:paraId="6C5064DA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给定一个整数数组</w:t>
      </w:r>
      <w:r w:rsidRPr="00715F2D">
        <w:rPr>
          <w:b/>
        </w:rPr>
        <w:t xml:space="preserve"> </w:t>
      </w:r>
      <w:proofErr w:type="spellStart"/>
      <w:r w:rsidRPr="00715F2D">
        <w:rPr>
          <w:b/>
        </w:rPr>
        <w:t>nums</w:t>
      </w:r>
      <w:proofErr w:type="spellEnd"/>
      <w:r w:rsidRPr="00715F2D">
        <w:rPr>
          <w:b/>
        </w:rPr>
        <w:t xml:space="preserve"> 和一个目标值 target，请你在该数组中找出和为目标值的那 两个 整数，并返回他们的数组下标。</w:t>
      </w:r>
    </w:p>
    <w:p w14:paraId="6339F20F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你可以假设每种输入只会对应一个答案。但是，你不能重复利用这个数组中同样的元素。</w:t>
      </w:r>
    </w:p>
    <w:p w14:paraId="410814D2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示例</w:t>
      </w:r>
      <w:r w:rsidRPr="00715F2D">
        <w:rPr>
          <w:b/>
        </w:rPr>
        <w:t>:</w:t>
      </w:r>
    </w:p>
    <w:p w14:paraId="6E13A14A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给定</w:t>
      </w:r>
      <w:r w:rsidRPr="00715F2D">
        <w:rPr>
          <w:b/>
        </w:rPr>
        <w:t xml:space="preserve"> </w:t>
      </w:r>
      <w:proofErr w:type="spellStart"/>
      <w:r w:rsidRPr="00715F2D">
        <w:rPr>
          <w:b/>
        </w:rPr>
        <w:t>nums</w:t>
      </w:r>
      <w:proofErr w:type="spellEnd"/>
      <w:r w:rsidRPr="00715F2D">
        <w:rPr>
          <w:b/>
        </w:rPr>
        <w:t xml:space="preserve"> = [2, 7, 11, 15], target = 9</w:t>
      </w:r>
    </w:p>
    <w:p w14:paraId="021F8E65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因为</w:t>
      </w:r>
      <w:r w:rsidRPr="00715F2D">
        <w:rPr>
          <w:b/>
        </w:rPr>
        <w:t xml:space="preserve"> </w:t>
      </w:r>
      <w:proofErr w:type="spellStart"/>
      <w:r w:rsidRPr="00715F2D">
        <w:rPr>
          <w:b/>
        </w:rPr>
        <w:t>nums</w:t>
      </w:r>
      <w:proofErr w:type="spellEnd"/>
      <w:r w:rsidRPr="00715F2D">
        <w:rPr>
          <w:b/>
        </w:rPr>
        <w:t xml:space="preserve">[0] + </w:t>
      </w:r>
      <w:proofErr w:type="spellStart"/>
      <w:r w:rsidRPr="00715F2D">
        <w:rPr>
          <w:b/>
        </w:rPr>
        <w:t>nums</w:t>
      </w:r>
      <w:proofErr w:type="spellEnd"/>
      <w:r w:rsidRPr="00715F2D">
        <w:rPr>
          <w:b/>
        </w:rPr>
        <w:t>[1] = 2 + 7 = 9</w:t>
      </w:r>
    </w:p>
    <w:p w14:paraId="0FA66B92" w14:textId="77777777" w:rsidR="00715F2D" w:rsidRPr="00715F2D" w:rsidRDefault="00715F2D" w:rsidP="00715F2D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3D0F1" wp14:editId="479ECDA3">
                <wp:simplePos x="0" y="0"/>
                <wp:positionH relativeFrom="column">
                  <wp:posOffset>13335</wp:posOffset>
                </wp:positionH>
                <wp:positionV relativeFrom="paragraph">
                  <wp:posOffset>266065</wp:posOffset>
                </wp:positionV>
                <wp:extent cx="6301740" cy="2735580"/>
                <wp:effectExtent l="0" t="0" r="22860" b="2667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2735580"/>
                        </a:xfrm>
                        <a:prstGeom prst="roundRect">
                          <a:avLst>
                            <a:gd name="adj" fmla="val 29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913F9" w14:textId="77777777" w:rsidR="00715F2D" w:rsidRPr="005D266F" w:rsidRDefault="00715F2D" w:rsidP="00715F2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class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Solution {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public int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twoSum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int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target) {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for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=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0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nums.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 i++){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for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j =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+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1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 j &lt;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nums.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){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if 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] + 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[j] == target){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       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return new int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[]{</w:t>
                            </w:r>
                            <w:proofErr w:type="spellStart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i,j</w:t>
                            </w:r>
                            <w:proofErr w:type="spellEnd"/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};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    }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}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D266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return  new int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[]{};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5D266F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00B02049" w14:textId="77777777" w:rsidR="00715F2D" w:rsidRPr="005D266F" w:rsidRDefault="00715F2D" w:rsidP="00715F2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3D0F1" id="矩形: 圆角 2" o:spid="_x0000_s1026" style="position:absolute;margin-left:1.05pt;margin-top:20.95pt;width:496.2pt;height:2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58E913F9" w14:textId="77777777" w:rsidR="00715F2D" w:rsidRPr="005D266F" w:rsidRDefault="00715F2D" w:rsidP="00715F2D">
                      <w:pPr>
                        <w:pStyle w:val="HTML"/>
                        <w:shd w:val="clear" w:color="auto" w:fill="FFFFFF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class 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Solution {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public int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[]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twoSum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int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[]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nums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,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target) {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for 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i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= </w:t>
                      </w:r>
                      <w:r w:rsidRPr="005D266F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0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;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i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&lt;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nums.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>length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 i++){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for 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j =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i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+ </w:t>
                      </w:r>
                      <w:r w:rsidRPr="005D266F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1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 j &lt;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nums.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>length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;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j++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){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   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if 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nums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[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i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] + 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nums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[j] == target){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       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return new int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[]{</w:t>
                      </w:r>
                      <w:proofErr w:type="spellStart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i,j</w:t>
                      </w:r>
                      <w:proofErr w:type="spellEnd"/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};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    }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}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}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D266F">
                        <w:rPr>
                          <w:rFonts w:hint="eastAsia"/>
                          <w:b/>
                          <w:bCs/>
                          <w:color w:val="000080"/>
                          <w:sz w:val="20"/>
                          <w:szCs w:val="20"/>
                        </w:rPr>
                        <w:t>return  new int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[]{};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5D266F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00B02049" w14:textId="77777777" w:rsidR="00715F2D" w:rsidRPr="005D266F" w:rsidRDefault="00715F2D" w:rsidP="00715F2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15F2D">
        <w:rPr>
          <w:rFonts w:hint="eastAsia"/>
          <w:b/>
        </w:rPr>
        <w:t>所以返回</w:t>
      </w:r>
      <w:r w:rsidRPr="00715F2D">
        <w:rPr>
          <w:b/>
        </w:rPr>
        <w:t xml:space="preserve"> [0, 1]</w:t>
      </w:r>
    </w:p>
    <w:p w14:paraId="7E798054" w14:textId="77777777" w:rsidR="00715F2D" w:rsidRDefault="00715F2D" w:rsidP="00715F2D">
      <w:pPr>
        <w:rPr>
          <w:b/>
          <w:color w:val="FF0000"/>
        </w:rPr>
      </w:pPr>
    </w:p>
    <w:p w14:paraId="163D0184" w14:textId="77777777" w:rsidR="00715F2D" w:rsidRPr="00715F2D" w:rsidRDefault="00715F2D" w:rsidP="00715F2D"/>
    <w:p w14:paraId="3D6FE71E" w14:textId="77777777" w:rsidR="00715F2D" w:rsidRPr="00715F2D" w:rsidRDefault="00715F2D" w:rsidP="00715F2D"/>
    <w:p w14:paraId="09022C4A" w14:textId="77777777" w:rsidR="00715F2D" w:rsidRPr="00715F2D" w:rsidRDefault="00715F2D" w:rsidP="00715F2D"/>
    <w:p w14:paraId="3369C3D0" w14:textId="77777777" w:rsidR="00715F2D" w:rsidRPr="00715F2D" w:rsidRDefault="00715F2D" w:rsidP="00715F2D"/>
    <w:p w14:paraId="7B89CD7D" w14:textId="77777777" w:rsidR="00715F2D" w:rsidRPr="00715F2D" w:rsidRDefault="00715F2D" w:rsidP="00715F2D"/>
    <w:p w14:paraId="709D26D3" w14:textId="77777777" w:rsidR="00715F2D" w:rsidRPr="00715F2D" w:rsidRDefault="00715F2D" w:rsidP="00715F2D"/>
    <w:p w14:paraId="57E75494" w14:textId="77777777" w:rsidR="00715F2D" w:rsidRPr="00715F2D" w:rsidRDefault="00715F2D" w:rsidP="00715F2D"/>
    <w:p w14:paraId="60A48935" w14:textId="77777777" w:rsidR="00715F2D" w:rsidRDefault="00715F2D" w:rsidP="00715F2D">
      <w:pPr>
        <w:rPr>
          <w:b/>
          <w:color w:val="FF0000"/>
          <w:sz w:val="21"/>
        </w:rPr>
      </w:pPr>
    </w:p>
    <w:p w14:paraId="23308F1F" w14:textId="77777777" w:rsidR="00715F2D" w:rsidRPr="00715F2D" w:rsidRDefault="003B3FC9" w:rsidP="00715F2D">
      <w:pPr>
        <w:rPr>
          <w:b/>
          <w:color w:val="FF0000"/>
          <w:sz w:val="21"/>
        </w:rPr>
      </w:pPr>
      <w:hyperlink r:id="rId9" w:history="1">
        <w:r w:rsidR="00715F2D" w:rsidRPr="00715F2D">
          <w:rPr>
            <w:rStyle w:val="af8"/>
            <w:rFonts w:ascii="&amp;quot" w:hAnsi="&amp;quot"/>
            <w:b/>
            <w:color w:val="FF0000"/>
            <w:sz w:val="21"/>
          </w:rPr>
          <w:t xml:space="preserve">2. </w:t>
        </w:r>
        <w:r w:rsidR="00715F2D" w:rsidRPr="00715F2D">
          <w:rPr>
            <w:rStyle w:val="af8"/>
            <w:rFonts w:ascii="&amp;quot" w:hAnsi="&amp;quot"/>
            <w:b/>
            <w:color w:val="FF0000"/>
            <w:sz w:val="21"/>
          </w:rPr>
          <w:t>两数相加</w:t>
        </w:r>
      </w:hyperlink>
    </w:p>
    <w:p w14:paraId="18EF5C13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给出两个</w:t>
      </w:r>
      <w:r w:rsidRPr="00715F2D">
        <w:rPr>
          <w:b/>
        </w:rPr>
        <w:t xml:space="preserve"> 非空 的链表用来表示两个非负的整数。其中，它们各自的位数是按照 逆序 的方式存储的，并且它们的每个节点只能存储 一位 数字。</w:t>
      </w:r>
    </w:p>
    <w:p w14:paraId="31AC0724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如果，我们将这两个数相加起来，则会返回一个新的链表来表示它们的</w:t>
      </w:r>
      <w:proofErr w:type="gramStart"/>
      <w:r w:rsidRPr="00715F2D">
        <w:rPr>
          <w:rFonts w:hint="eastAsia"/>
          <w:b/>
        </w:rPr>
        <w:t>和</w:t>
      </w:r>
      <w:proofErr w:type="gramEnd"/>
      <w:r w:rsidRPr="00715F2D">
        <w:rPr>
          <w:rFonts w:hint="eastAsia"/>
          <w:b/>
        </w:rPr>
        <w:t>。</w:t>
      </w:r>
    </w:p>
    <w:p w14:paraId="2F9AB96F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您可以假设除了数字</w:t>
      </w:r>
      <w:r w:rsidRPr="00715F2D">
        <w:rPr>
          <w:b/>
        </w:rPr>
        <w:t xml:space="preserve"> 0 之外，这两个数都不会以 0 开头。</w:t>
      </w:r>
    </w:p>
    <w:p w14:paraId="5DC8AA7E" w14:textId="77777777" w:rsidR="00715F2D" w:rsidRDefault="00715F2D" w:rsidP="00715F2D">
      <w:pPr>
        <w:rPr>
          <w:b/>
        </w:rPr>
      </w:pPr>
    </w:p>
    <w:p w14:paraId="76419570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示例：</w:t>
      </w:r>
    </w:p>
    <w:p w14:paraId="4D0ED895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输入：</w:t>
      </w:r>
      <w:r w:rsidRPr="00715F2D">
        <w:rPr>
          <w:b/>
        </w:rPr>
        <w:t>(2 -&gt; 4 -&gt; 3) + (5 -&gt; 6 -&gt; 4)</w:t>
      </w:r>
    </w:p>
    <w:p w14:paraId="4D979F60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输出：</w:t>
      </w:r>
      <w:r w:rsidRPr="00715F2D">
        <w:rPr>
          <w:b/>
        </w:rPr>
        <w:t>7 -&gt; 0 -&gt; 8</w:t>
      </w:r>
    </w:p>
    <w:p w14:paraId="4CC9F825" w14:textId="77777777" w:rsidR="00715F2D" w:rsidRPr="00715F2D" w:rsidRDefault="00715F2D" w:rsidP="00715F2D">
      <w:pPr>
        <w:rPr>
          <w:b/>
        </w:rPr>
      </w:pPr>
      <w:r w:rsidRPr="00715F2D">
        <w:rPr>
          <w:rFonts w:hint="eastAsia"/>
          <w:b/>
        </w:rPr>
        <w:t>原因：</w:t>
      </w:r>
      <w:r w:rsidRPr="00715F2D">
        <w:rPr>
          <w:b/>
        </w:rPr>
        <w:t>342 + 465 = 807</w:t>
      </w:r>
    </w:p>
    <w:p w14:paraId="7B418E36" w14:textId="77777777" w:rsidR="00715F2D" w:rsidRDefault="00715F2D" w:rsidP="00715F2D"/>
    <w:p w14:paraId="1CF9A79A" w14:textId="77777777" w:rsidR="00715F2D" w:rsidRDefault="00715F2D" w:rsidP="00715F2D"/>
    <w:p w14:paraId="309F8DB2" w14:textId="77777777" w:rsidR="00715F2D" w:rsidRDefault="00715F2D" w:rsidP="00715F2D"/>
    <w:p w14:paraId="740BBBD4" w14:textId="77777777" w:rsidR="00715F2D" w:rsidRDefault="00715F2D" w:rsidP="00715F2D"/>
    <w:p w14:paraId="0131AFE0" w14:textId="77777777" w:rsidR="00715F2D" w:rsidRDefault="00ED47BB" w:rsidP="00715F2D">
      <w:pPr>
        <w:rPr>
          <w:b/>
          <w:color w:val="538135" w:themeColor="accent6" w:themeShade="BF"/>
        </w:rPr>
      </w:pPr>
      <w:r w:rsidRPr="00F979B2">
        <w:rPr>
          <w:rFonts w:hint="eastAsia"/>
          <w:b/>
          <w:color w:val="538135" w:themeColor="accent6" w:themeShade="BF"/>
        </w:rPr>
        <w:lastRenderedPageBreak/>
        <w:t>思路：整体考虑，两个链表整体进行运算，即不转化为数字</w:t>
      </w:r>
      <w:r w:rsidR="00F979B2" w:rsidRPr="00F979B2">
        <w:rPr>
          <w:rFonts w:hint="eastAsia"/>
          <w:b/>
          <w:color w:val="538135" w:themeColor="accent6" w:themeShade="BF"/>
        </w:rPr>
        <w:t>直接</w:t>
      </w:r>
      <w:r w:rsidRPr="00F979B2">
        <w:rPr>
          <w:rFonts w:hint="eastAsia"/>
          <w:b/>
          <w:color w:val="538135" w:themeColor="accent6" w:themeShade="BF"/>
        </w:rPr>
        <w:t>进行运算，满十进</w:t>
      </w:r>
      <w:proofErr w:type="gramStart"/>
      <w:r w:rsidRPr="00F979B2">
        <w:rPr>
          <w:rFonts w:hint="eastAsia"/>
          <w:b/>
          <w:color w:val="538135" w:themeColor="accent6" w:themeShade="BF"/>
        </w:rPr>
        <w:t>一</w:t>
      </w:r>
      <w:proofErr w:type="gramEnd"/>
      <w:r w:rsidRPr="00F979B2">
        <w:rPr>
          <w:rFonts w:hint="eastAsia"/>
          <w:b/>
          <w:color w:val="538135" w:themeColor="accent6" w:themeShade="BF"/>
        </w:rPr>
        <w:t>，余数存位。</w:t>
      </w:r>
      <w:r w:rsidR="00F979B2" w:rsidRPr="00F979B2">
        <w:rPr>
          <w:rFonts w:hint="eastAsia"/>
          <w:b/>
          <w:color w:val="538135" w:themeColor="accent6" w:themeShade="BF"/>
        </w:rPr>
        <w:t>初始化一个表头，返回表头的next。</w:t>
      </w:r>
      <w:r w:rsidR="00715F2D" w:rsidRPr="00F979B2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19CD4" wp14:editId="77BA1AAC">
                <wp:simplePos x="0" y="0"/>
                <wp:positionH relativeFrom="column">
                  <wp:posOffset>-9525</wp:posOffset>
                </wp:positionH>
                <wp:positionV relativeFrom="paragraph">
                  <wp:posOffset>610870</wp:posOffset>
                </wp:positionV>
                <wp:extent cx="6850380" cy="5516880"/>
                <wp:effectExtent l="0" t="0" r="26670" b="2667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5516880"/>
                        </a:xfrm>
                        <a:prstGeom prst="roundRect">
                          <a:avLst>
                            <a:gd name="adj" fmla="val 159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DF7AD" w14:textId="77777777" w:rsidR="00715F2D" w:rsidRPr="00715F2D" w:rsidRDefault="00715F2D" w:rsidP="00715F2D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color w:val="000000"/>
                                <w:szCs w:val="20"/>
                              </w:rPr>
                            </w:pP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/**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 Definition for singly-linked list.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 public class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 xml:space="preserve"> {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     int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    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 xml:space="preserve"> next;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    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 xml:space="preserve">(int x) {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t xml:space="preserve"> = x; }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 }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  <w:t xml:space="preserve"> */</w:t>
                            </w:r>
                            <w:r w:rsidRPr="00715F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Cs w:val="20"/>
                              </w:rPr>
                              <w:br/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class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Solution {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addTwoNumbers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l1,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l2) {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root 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);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cursor = root;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carry =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while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(l1 !=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null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|| l2 !=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null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|| carry !=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) {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l1Val = l1 !=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null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? l1.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 xml:space="preserve">val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: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l2Val = l2 !=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null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? l2.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 xml:space="preserve">val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: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sumVal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= l1Val + l2Val + carry;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carry =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sumVal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/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10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sumNode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ListNode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sumVal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 %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FF"/>
                                <w:szCs w:val="20"/>
                              </w:rPr>
                              <w:t>10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);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cursor.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 xml:space="preserve"> 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sumNode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cursor =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sumNode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if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(l1 !=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null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) l1 = l1.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>next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if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 xml:space="preserve">(l2 !=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>null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) l2 = l2.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>next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root.</w:t>
                            </w:r>
                            <w:r w:rsidRPr="00715F2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715F2D">
                              <w:rPr>
                                <w:rFonts w:hint="eastAsia"/>
                                <w:b/>
                                <w:color w:val="00000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4C63A640" w14:textId="77777777" w:rsidR="00715F2D" w:rsidRPr="00715F2D" w:rsidRDefault="00715F2D" w:rsidP="00715F2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19CD4" id="矩形: 圆角 3" o:spid="_x0000_s1027" style="position:absolute;margin-left:-.75pt;margin-top:48.1pt;width:539.4pt;height:4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78DF7AD" w14:textId="77777777" w:rsidR="00715F2D" w:rsidRPr="00715F2D" w:rsidRDefault="00715F2D" w:rsidP="00715F2D">
                      <w:pPr>
                        <w:pStyle w:val="HTML"/>
                        <w:shd w:val="clear" w:color="auto" w:fill="FFFFFF"/>
                        <w:rPr>
                          <w:b/>
                          <w:color w:val="000000"/>
                          <w:szCs w:val="20"/>
                        </w:rPr>
                      </w:pP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/**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 Definition for singly-linked list.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 public class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 xml:space="preserve"> {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     int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val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    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 xml:space="preserve"> next;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    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 xml:space="preserve">(int x) {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>val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t xml:space="preserve"> = x; }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 }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  <w:t xml:space="preserve"> */</w:t>
                      </w:r>
                      <w:r w:rsidRPr="00715F2D">
                        <w:rPr>
                          <w:rFonts w:hint="eastAsia"/>
                          <w:b/>
                          <w:i/>
                          <w:iCs/>
                          <w:color w:val="808080"/>
                          <w:szCs w:val="20"/>
                        </w:rPr>
                        <w:br/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class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Solution {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public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addTwoNumbers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l1,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l2) {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root 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new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);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cursor = root;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carry = 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while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(l1 !=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null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|| l2 !=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null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|| carry != 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) {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l1Val = l1 !=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null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? l1.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 xml:space="preserve">val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: 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l2Val = l2 !=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null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? l2.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 xml:space="preserve">val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: 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int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sumVal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= l1Val + l2Val + carry;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carry =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sumVal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/ 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10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sumNode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new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ListNode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sumVal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 % </w:t>
                      </w:r>
                      <w:r w:rsidRPr="00715F2D">
                        <w:rPr>
                          <w:rFonts w:hint="eastAsia"/>
                          <w:b/>
                          <w:color w:val="0000FF"/>
                          <w:szCs w:val="20"/>
                        </w:rPr>
                        <w:t>10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);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cursor.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>next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 xml:space="preserve"> 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=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sumNode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cursor =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sumNode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if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(l1 !=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null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) l1 = l1.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>next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if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 xml:space="preserve">(l2 !=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>null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) l2 = l2.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>next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}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    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000080"/>
                          <w:szCs w:val="20"/>
                        </w:rPr>
                        <w:t xml:space="preserve">return </w:t>
                      </w:r>
                      <w:proofErr w:type="spellStart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root.</w:t>
                      </w:r>
                      <w:r w:rsidRPr="00715F2D">
                        <w:rPr>
                          <w:rFonts w:hint="eastAsia"/>
                          <w:b/>
                          <w:bCs/>
                          <w:color w:val="660E7A"/>
                          <w:szCs w:val="20"/>
                        </w:rPr>
                        <w:t>next</w:t>
                      </w:r>
                      <w:proofErr w:type="spellEnd"/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t>;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 xml:space="preserve">    }</w:t>
                      </w:r>
                      <w:r w:rsidRPr="00715F2D">
                        <w:rPr>
                          <w:rFonts w:hint="eastAsia"/>
                          <w:b/>
                          <w:color w:val="000000"/>
                          <w:szCs w:val="20"/>
                        </w:rPr>
                        <w:br/>
                        <w:t>}</w:t>
                      </w:r>
                    </w:p>
                    <w:p w14:paraId="4C63A640" w14:textId="77777777" w:rsidR="00715F2D" w:rsidRPr="00715F2D" w:rsidRDefault="00715F2D" w:rsidP="00715F2D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34E197" w14:textId="77777777" w:rsidR="00F979B2" w:rsidRPr="00F979B2" w:rsidRDefault="00F979B2" w:rsidP="00F979B2"/>
    <w:p w14:paraId="09BF470F" w14:textId="77777777" w:rsidR="00F979B2" w:rsidRPr="00F979B2" w:rsidRDefault="00F979B2" w:rsidP="00F979B2"/>
    <w:p w14:paraId="0A15CA4B" w14:textId="77777777" w:rsidR="00F979B2" w:rsidRPr="00F979B2" w:rsidRDefault="00F979B2" w:rsidP="00F979B2"/>
    <w:p w14:paraId="00FE496F" w14:textId="77777777" w:rsidR="00F979B2" w:rsidRPr="00F979B2" w:rsidRDefault="00F979B2" w:rsidP="00F979B2"/>
    <w:p w14:paraId="3653E4EB" w14:textId="77777777" w:rsidR="00F979B2" w:rsidRPr="00F979B2" w:rsidRDefault="00F979B2" w:rsidP="00F979B2"/>
    <w:p w14:paraId="4B81CAB0" w14:textId="77777777" w:rsidR="00F979B2" w:rsidRPr="00F979B2" w:rsidRDefault="00F979B2" w:rsidP="00F979B2"/>
    <w:p w14:paraId="4D499389" w14:textId="77777777" w:rsidR="00F979B2" w:rsidRPr="00F979B2" w:rsidRDefault="00F979B2" w:rsidP="00F979B2"/>
    <w:p w14:paraId="1AADC131" w14:textId="77777777" w:rsidR="00F979B2" w:rsidRPr="00F979B2" w:rsidRDefault="00F979B2" w:rsidP="00F979B2"/>
    <w:p w14:paraId="16D94726" w14:textId="77777777" w:rsidR="00F979B2" w:rsidRPr="00F979B2" w:rsidRDefault="00F979B2" w:rsidP="00F979B2"/>
    <w:p w14:paraId="288B482F" w14:textId="77777777" w:rsidR="00F979B2" w:rsidRPr="00F979B2" w:rsidRDefault="00F979B2" w:rsidP="00F979B2"/>
    <w:p w14:paraId="025D0294" w14:textId="77777777" w:rsidR="00F979B2" w:rsidRPr="00F979B2" w:rsidRDefault="00F979B2" w:rsidP="00F979B2"/>
    <w:p w14:paraId="45389087" w14:textId="77777777" w:rsidR="00F979B2" w:rsidRPr="00F979B2" w:rsidRDefault="00F979B2" w:rsidP="00F979B2"/>
    <w:p w14:paraId="260D5DB1" w14:textId="77777777" w:rsidR="00F979B2" w:rsidRPr="00F979B2" w:rsidRDefault="00F979B2" w:rsidP="00F979B2"/>
    <w:p w14:paraId="69D02730" w14:textId="77777777" w:rsidR="00F979B2" w:rsidRPr="00F979B2" w:rsidRDefault="00F979B2" w:rsidP="00F979B2"/>
    <w:p w14:paraId="717C5F1C" w14:textId="77777777" w:rsidR="00F979B2" w:rsidRPr="00F979B2" w:rsidRDefault="00F979B2" w:rsidP="00F979B2"/>
    <w:p w14:paraId="4B59ACFB" w14:textId="77777777" w:rsidR="00F979B2" w:rsidRPr="00F979B2" w:rsidRDefault="00F979B2" w:rsidP="00F979B2"/>
    <w:p w14:paraId="4A4E041B" w14:textId="77777777" w:rsidR="00F979B2" w:rsidRPr="00F979B2" w:rsidRDefault="00F979B2" w:rsidP="00F979B2"/>
    <w:p w14:paraId="2E00615E" w14:textId="77777777" w:rsidR="00F979B2" w:rsidRPr="00F979B2" w:rsidRDefault="00F979B2" w:rsidP="00F979B2"/>
    <w:p w14:paraId="5FA419A8" w14:textId="77777777" w:rsidR="00F979B2" w:rsidRPr="00F979B2" w:rsidRDefault="00F979B2" w:rsidP="00F979B2"/>
    <w:p w14:paraId="357918F3" w14:textId="77777777" w:rsidR="00F979B2" w:rsidRPr="00F979B2" w:rsidRDefault="00F979B2" w:rsidP="00F979B2"/>
    <w:p w14:paraId="01BEF0BB" w14:textId="77777777" w:rsidR="00F979B2" w:rsidRPr="00F979B2" w:rsidRDefault="00F979B2" w:rsidP="00F979B2"/>
    <w:p w14:paraId="1525F03B" w14:textId="77777777" w:rsidR="00F979B2" w:rsidRPr="00F979B2" w:rsidRDefault="00F979B2" w:rsidP="00F979B2"/>
    <w:p w14:paraId="6B7DC70C" w14:textId="77777777" w:rsidR="00F979B2" w:rsidRPr="00F979B2" w:rsidRDefault="00F979B2" w:rsidP="00F979B2"/>
    <w:p w14:paraId="534A105E" w14:textId="77777777" w:rsidR="00F979B2" w:rsidRPr="00F979B2" w:rsidRDefault="00F979B2" w:rsidP="00F979B2"/>
    <w:p w14:paraId="5B62CD79" w14:textId="77777777" w:rsidR="00F979B2" w:rsidRPr="00F979B2" w:rsidRDefault="00F979B2" w:rsidP="00F979B2"/>
    <w:p w14:paraId="7871874D" w14:textId="77777777" w:rsidR="00F979B2" w:rsidRPr="00F979B2" w:rsidRDefault="00F979B2" w:rsidP="00F979B2"/>
    <w:p w14:paraId="366087D7" w14:textId="77777777" w:rsidR="00F979B2" w:rsidRPr="00F979B2" w:rsidRDefault="00F979B2" w:rsidP="00F979B2"/>
    <w:p w14:paraId="3048081E" w14:textId="77777777" w:rsidR="00F979B2" w:rsidRPr="00F979B2" w:rsidRDefault="00F979B2" w:rsidP="00F979B2"/>
    <w:p w14:paraId="566C258A" w14:textId="77777777" w:rsidR="00F979B2" w:rsidRPr="00F979B2" w:rsidRDefault="00F979B2" w:rsidP="00F979B2"/>
    <w:p w14:paraId="0DE8F348" w14:textId="77777777" w:rsidR="00F979B2" w:rsidRPr="00F979B2" w:rsidRDefault="00F979B2" w:rsidP="00F979B2"/>
    <w:p w14:paraId="3CC9C3F5" w14:textId="77777777" w:rsidR="00F979B2" w:rsidRPr="00F979B2" w:rsidRDefault="00F979B2" w:rsidP="00F979B2"/>
    <w:p w14:paraId="236F6DB0" w14:textId="1C0CFAB7" w:rsidR="00F979B2" w:rsidRPr="00F979B2" w:rsidRDefault="00812B9B" w:rsidP="00F979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B0896" wp14:editId="2D3F65BD">
                <wp:simplePos x="0" y="0"/>
                <wp:positionH relativeFrom="column">
                  <wp:posOffset>43815</wp:posOffset>
                </wp:positionH>
                <wp:positionV relativeFrom="paragraph">
                  <wp:posOffset>39370</wp:posOffset>
                </wp:positionV>
                <wp:extent cx="6812280" cy="8580120"/>
                <wp:effectExtent l="0" t="0" r="26670" b="114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8580120"/>
                        </a:xfrm>
                        <a:prstGeom prst="roundRect">
                          <a:avLst>
                            <a:gd name="adj" fmla="val 29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6699" w14:textId="40459F1A" w:rsidR="00812B9B" w:rsidRPr="00812B9B" w:rsidRDefault="00812B9B" w:rsidP="00812B9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宋体" w:eastAsia="宋体" w:hAnsi="宋体" w:cs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/**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*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</w:rPr>
                              <w:t xml:space="preserve">@Author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Liruilong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*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</w:rPr>
                              <w:t xml:space="preserve">@Description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链表反转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*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</w:rPr>
                              <w:t xml:space="preserve">@Date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16:58 2019/9/2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*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</w:rPr>
                              <w:t xml:space="preserve">@Param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[listNode1]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*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</w:rPr>
                              <w:t xml:space="preserve">@return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void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**/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public static  void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linkInt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listNode1){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链表的反转,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>// 思路</w:t>
                            </w:r>
                            <w:proofErr w:type="gram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一</w:t>
                            </w:r>
                            <w:proofErr w:type="gram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: 递归反转法,在反转当前节点之前先反转后续节点,从头节点开始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>// 思路二:遍历反转法: 从前往后反转各个节点的指针域指向.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}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递归反转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public  static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Reverse(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){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if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null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||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==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>null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){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}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reNode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000000"/>
                                <w:sz w:val="24"/>
                              </w:rPr>
                              <w:t>Reverse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>null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reNode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>}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遍历反转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public  static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Reverses(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){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if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>null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){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}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上一节点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prt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当前节点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cur =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临时节点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temp 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while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(cur !=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>null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){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temp =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cur.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cur.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prt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反转指针域的指向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prt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cur;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指针往下移动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 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cur = temp;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}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listNode.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next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>null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prt</w:t>
                            </w:r>
                            <w:proofErr w:type="spellEnd"/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12B9B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>}</w:t>
                            </w:r>
                          </w:p>
                          <w:p w14:paraId="5165E788" w14:textId="77777777" w:rsidR="00812B9B" w:rsidRPr="00812B9B" w:rsidRDefault="00812B9B" w:rsidP="00812B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B0896" id="矩形: 圆角 4" o:spid="_x0000_s1028" style="position:absolute;margin-left:3.45pt;margin-top:3.1pt;width:536.4pt;height:6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63556699" w14:textId="40459F1A" w:rsidR="00812B9B" w:rsidRPr="00812B9B" w:rsidRDefault="00812B9B" w:rsidP="00812B9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宋体" w:eastAsia="宋体" w:hAnsi="宋体" w:cs="宋体"/>
                          <w:b/>
                          <w:color w:val="000000"/>
                          <w:sz w:val="24"/>
                        </w:rPr>
                      </w:pP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/**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*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</w:rPr>
                        <w:t xml:space="preserve">@Author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Liruilong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*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</w:rPr>
                        <w:t xml:space="preserve">@Description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链表反转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*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</w:rPr>
                        <w:t xml:space="preserve">@Date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16:58 2019/9/2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*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</w:rPr>
                        <w:t xml:space="preserve">@Param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[listNode1]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*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</w:rPr>
                        <w:t xml:space="preserve">@return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void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**/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public static  void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linkInt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listNode1){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链表的反转,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>// 思路</w:t>
                      </w:r>
                      <w:proofErr w:type="gramStart"/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一</w:t>
                      </w:r>
                      <w:proofErr w:type="gramEnd"/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: 递归反转法,在反转当前节点之前先反转后续节点,从头节点开始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>// 思路二:遍历反转法: 从前往后反转各个节点的指针域指向.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}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递归反转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public  static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Reverse(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){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if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(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null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||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 xml:space="preserve">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==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>null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){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}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reNode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000000"/>
                          <w:sz w:val="24"/>
                        </w:rPr>
                        <w:t>Reverse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 xml:space="preserve">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 xml:space="preserve">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>null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reNode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>}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遍历反转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public  static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Reverses(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){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if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>null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){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}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上一节点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prt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当前节点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cur =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临时节点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temp 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while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(cur !=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>null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){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temp =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cur.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cur.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 xml:space="preserve">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prt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反转指针域的指向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 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prt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cur;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指针往下移动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 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cur = temp;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}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listNode.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next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 xml:space="preserve">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>null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proofErr w:type="spellStart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prt</w:t>
                      </w:r>
                      <w:proofErr w:type="spellEnd"/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12B9B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>}</w:t>
                      </w:r>
                    </w:p>
                    <w:p w14:paraId="5165E788" w14:textId="77777777" w:rsidR="00812B9B" w:rsidRPr="00812B9B" w:rsidRDefault="00812B9B" w:rsidP="00812B9B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4CFD10F" w14:textId="49F57A0B" w:rsidR="00F979B2" w:rsidRDefault="00F979B2" w:rsidP="00F979B2"/>
    <w:p w14:paraId="6957CA6A" w14:textId="67FD3D37" w:rsidR="00812B9B" w:rsidRPr="00812B9B" w:rsidRDefault="00812B9B" w:rsidP="00812B9B"/>
    <w:p w14:paraId="792258B8" w14:textId="35B280B5" w:rsidR="00812B9B" w:rsidRPr="00812B9B" w:rsidRDefault="00812B9B" w:rsidP="00812B9B"/>
    <w:p w14:paraId="1C006EF5" w14:textId="57AD6041" w:rsidR="00812B9B" w:rsidRPr="00812B9B" w:rsidRDefault="00812B9B" w:rsidP="00812B9B"/>
    <w:p w14:paraId="315280BF" w14:textId="4521DEC7" w:rsidR="00812B9B" w:rsidRPr="00812B9B" w:rsidRDefault="00812B9B" w:rsidP="00812B9B"/>
    <w:p w14:paraId="3F6C4565" w14:textId="37AF0A02" w:rsidR="00812B9B" w:rsidRPr="00812B9B" w:rsidRDefault="00812B9B" w:rsidP="00812B9B"/>
    <w:p w14:paraId="511FD228" w14:textId="4CCE23CB" w:rsidR="00812B9B" w:rsidRPr="00812B9B" w:rsidRDefault="00812B9B" w:rsidP="00812B9B"/>
    <w:p w14:paraId="1B4005BB" w14:textId="02288864" w:rsidR="00812B9B" w:rsidRPr="00812B9B" w:rsidRDefault="00812B9B" w:rsidP="00812B9B"/>
    <w:p w14:paraId="6805134E" w14:textId="25C29346" w:rsidR="00812B9B" w:rsidRPr="00812B9B" w:rsidRDefault="00812B9B" w:rsidP="00812B9B"/>
    <w:p w14:paraId="3498992E" w14:textId="5D394EC1" w:rsidR="00812B9B" w:rsidRPr="00812B9B" w:rsidRDefault="00812B9B" w:rsidP="00812B9B"/>
    <w:p w14:paraId="7A8F222B" w14:textId="601EC694" w:rsidR="00812B9B" w:rsidRPr="00812B9B" w:rsidRDefault="00812B9B" w:rsidP="00812B9B"/>
    <w:p w14:paraId="17B4F874" w14:textId="14AC4812" w:rsidR="00812B9B" w:rsidRPr="00812B9B" w:rsidRDefault="00812B9B" w:rsidP="00812B9B"/>
    <w:p w14:paraId="30558A6B" w14:textId="5CAC0755" w:rsidR="00812B9B" w:rsidRPr="00812B9B" w:rsidRDefault="00812B9B" w:rsidP="00812B9B"/>
    <w:p w14:paraId="4EA22743" w14:textId="3DC917F2" w:rsidR="00812B9B" w:rsidRPr="00812B9B" w:rsidRDefault="00812B9B" w:rsidP="00812B9B"/>
    <w:p w14:paraId="66A87A40" w14:textId="6866D332" w:rsidR="00812B9B" w:rsidRPr="00812B9B" w:rsidRDefault="00812B9B" w:rsidP="00812B9B"/>
    <w:p w14:paraId="4BC11F39" w14:textId="4AD7A36D" w:rsidR="00812B9B" w:rsidRPr="00812B9B" w:rsidRDefault="00812B9B" w:rsidP="00812B9B"/>
    <w:p w14:paraId="4DA55EA5" w14:textId="5C2CB5CF" w:rsidR="00812B9B" w:rsidRPr="00812B9B" w:rsidRDefault="00812B9B" w:rsidP="00812B9B"/>
    <w:p w14:paraId="3A47A62F" w14:textId="69BF26B3" w:rsidR="00812B9B" w:rsidRPr="00812B9B" w:rsidRDefault="00812B9B" w:rsidP="00812B9B"/>
    <w:p w14:paraId="653C81C2" w14:textId="5D4ADC6C" w:rsidR="00812B9B" w:rsidRPr="00812B9B" w:rsidRDefault="00812B9B" w:rsidP="00812B9B"/>
    <w:p w14:paraId="1BF6F91F" w14:textId="6CBFE497" w:rsidR="00812B9B" w:rsidRPr="00812B9B" w:rsidRDefault="00812B9B" w:rsidP="00812B9B"/>
    <w:p w14:paraId="18B155E4" w14:textId="6638C7FE" w:rsidR="00812B9B" w:rsidRPr="00812B9B" w:rsidRDefault="00812B9B" w:rsidP="00812B9B"/>
    <w:p w14:paraId="2B5D5602" w14:textId="36B9526F" w:rsidR="00812B9B" w:rsidRPr="00812B9B" w:rsidRDefault="00812B9B" w:rsidP="00812B9B"/>
    <w:p w14:paraId="7E9C3FA4" w14:textId="4B42762E" w:rsidR="00812B9B" w:rsidRPr="00812B9B" w:rsidRDefault="00812B9B" w:rsidP="00812B9B"/>
    <w:p w14:paraId="4FBCA970" w14:textId="13BD08A7" w:rsidR="00812B9B" w:rsidRPr="00812B9B" w:rsidRDefault="00812B9B" w:rsidP="00812B9B"/>
    <w:p w14:paraId="5601B5C6" w14:textId="1AA7553C" w:rsidR="00812B9B" w:rsidRPr="00812B9B" w:rsidRDefault="00812B9B" w:rsidP="00812B9B"/>
    <w:p w14:paraId="207D8C48" w14:textId="0B7B6373" w:rsidR="00812B9B" w:rsidRPr="00812B9B" w:rsidRDefault="00812B9B" w:rsidP="00812B9B"/>
    <w:p w14:paraId="17A2FC96" w14:textId="62C0B6BF" w:rsidR="00812B9B" w:rsidRPr="00812B9B" w:rsidRDefault="00812B9B" w:rsidP="00812B9B"/>
    <w:p w14:paraId="162F9654" w14:textId="3AA6DF4B" w:rsidR="00812B9B" w:rsidRPr="00812B9B" w:rsidRDefault="00812B9B" w:rsidP="00812B9B"/>
    <w:p w14:paraId="2ED124BA" w14:textId="287ABD4D" w:rsidR="00812B9B" w:rsidRPr="00812B9B" w:rsidRDefault="00812B9B" w:rsidP="00812B9B"/>
    <w:p w14:paraId="07BD02A0" w14:textId="5A85DE8A" w:rsidR="00812B9B" w:rsidRDefault="00812B9B" w:rsidP="00812B9B">
      <w:pPr>
        <w:ind w:firstLineChars="200" w:firstLine="400"/>
      </w:pPr>
    </w:p>
    <w:p w14:paraId="5CB73769" w14:textId="7BD5AAD5" w:rsidR="00812B9B" w:rsidRDefault="00812B9B" w:rsidP="00812B9B">
      <w:pPr>
        <w:ind w:firstLineChars="200" w:firstLine="400"/>
      </w:pPr>
    </w:p>
    <w:p w14:paraId="4F07989A" w14:textId="71762316" w:rsidR="00812B9B" w:rsidRDefault="00812B9B" w:rsidP="00812B9B">
      <w:pPr>
        <w:ind w:firstLineChars="200" w:firstLine="400"/>
      </w:pPr>
    </w:p>
    <w:p w14:paraId="429630F7" w14:textId="460AC200" w:rsidR="000F0B04" w:rsidRPr="000F0B04" w:rsidRDefault="000F0B04" w:rsidP="000F0B04">
      <w:pPr>
        <w:pStyle w:val="4"/>
        <w:shd w:val="clear" w:color="auto" w:fill="FFFFFF"/>
        <w:spacing w:before="0" w:line="240" w:lineRule="atLeast"/>
        <w:rPr>
          <w:rFonts w:ascii="Segoe UI" w:hAnsi="Segoe UI" w:cs="Segoe UI"/>
          <w:b/>
          <w:color w:val="FF0000"/>
        </w:rPr>
      </w:pPr>
      <w:r w:rsidRPr="000F0B04">
        <w:rPr>
          <w:rFonts w:ascii="Segoe UI" w:hAnsi="Segoe UI" w:cs="Segoe UI" w:hint="eastAsia"/>
          <w:b/>
          <w:bCs/>
          <w:color w:val="FF0000"/>
        </w:rPr>
        <w:lastRenderedPageBreak/>
        <w:t>3</w:t>
      </w:r>
      <w:hyperlink r:id="rId10" w:history="1">
        <w:r w:rsidRPr="000F0B04">
          <w:rPr>
            <w:rStyle w:val="af8"/>
            <w:rFonts w:ascii="Segoe UI" w:hAnsi="Segoe UI" w:cs="Segoe UI"/>
            <w:b/>
            <w:bCs/>
            <w:color w:val="FF0000"/>
          </w:rPr>
          <w:t>无重复字符的</w:t>
        </w:r>
        <w:proofErr w:type="gramStart"/>
        <w:r w:rsidRPr="000F0B04">
          <w:rPr>
            <w:rStyle w:val="af8"/>
            <w:rFonts w:ascii="Segoe UI" w:hAnsi="Segoe UI" w:cs="Segoe UI"/>
            <w:b/>
            <w:bCs/>
            <w:color w:val="FF0000"/>
          </w:rPr>
          <w:t>最</w:t>
        </w:r>
        <w:proofErr w:type="gramEnd"/>
        <w:r w:rsidRPr="000F0B04">
          <w:rPr>
            <w:rStyle w:val="af8"/>
            <w:rFonts w:ascii="Segoe UI" w:hAnsi="Segoe UI" w:cs="Segoe UI"/>
            <w:b/>
            <w:bCs/>
            <w:color w:val="FF0000"/>
          </w:rPr>
          <w:t>长子串</w:t>
        </w:r>
      </w:hyperlink>
    </w:p>
    <w:p w14:paraId="2239B58D" w14:textId="5B395C49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给定一个字符串，请你找出其中</w:t>
      </w:r>
      <w:proofErr w:type="gramStart"/>
      <w:r w:rsidRPr="000F0B04">
        <w:rPr>
          <w:rFonts w:hint="eastAsia"/>
          <w:b/>
          <w:sz w:val="22"/>
        </w:rPr>
        <w:t>不</w:t>
      </w:r>
      <w:proofErr w:type="gramEnd"/>
      <w:r w:rsidRPr="000F0B04">
        <w:rPr>
          <w:rFonts w:hint="eastAsia"/>
          <w:b/>
          <w:sz w:val="22"/>
        </w:rPr>
        <w:t>含有重复字符的 </w:t>
      </w:r>
      <w:proofErr w:type="gramStart"/>
      <w:r w:rsidRPr="000F0B04">
        <w:rPr>
          <w:rFonts w:hint="eastAsia"/>
          <w:b/>
          <w:sz w:val="22"/>
        </w:rPr>
        <w:t>最</w:t>
      </w:r>
      <w:proofErr w:type="gramEnd"/>
      <w:r w:rsidRPr="000F0B04">
        <w:rPr>
          <w:rFonts w:hint="eastAsia"/>
          <w:b/>
          <w:sz w:val="22"/>
        </w:rPr>
        <w:t>长子串 的长度。</w:t>
      </w:r>
    </w:p>
    <w:p w14:paraId="0468FCB5" w14:textId="0E33240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示例 </w:t>
      </w:r>
      <w:r w:rsidRPr="000F0B04">
        <w:rPr>
          <w:b/>
          <w:sz w:val="22"/>
        </w:rPr>
        <w:t>1:</w:t>
      </w:r>
    </w:p>
    <w:p w14:paraId="4AB35CC2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输入</w:t>
      </w:r>
      <w:r w:rsidRPr="000F0B04">
        <w:rPr>
          <w:b/>
          <w:sz w:val="22"/>
        </w:rPr>
        <w:t>: "</w:t>
      </w:r>
      <w:proofErr w:type="spellStart"/>
      <w:r w:rsidRPr="000F0B04">
        <w:rPr>
          <w:b/>
          <w:sz w:val="22"/>
        </w:rPr>
        <w:t>abcabcbb</w:t>
      </w:r>
      <w:proofErr w:type="spellEnd"/>
      <w:r w:rsidRPr="000F0B04">
        <w:rPr>
          <w:b/>
          <w:sz w:val="22"/>
        </w:rPr>
        <w:t>"</w:t>
      </w:r>
    </w:p>
    <w:p w14:paraId="5DFA505F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输出</w:t>
      </w:r>
      <w:r w:rsidRPr="000F0B04">
        <w:rPr>
          <w:b/>
          <w:sz w:val="22"/>
        </w:rPr>
        <w:t xml:space="preserve">: 3 </w:t>
      </w:r>
    </w:p>
    <w:p w14:paraId="66EA3ACE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解释</w:t>
      </w:r>
      <w:r w:rsidRPr="000F0B04">
        <w:rPr>
          <w:b/>
          <w:sz w:val="22"/>
        </w:rPr>
        <w:t>: 因为无重复字符的</w:t>
      </w:r>
      <w:proofErr w:type="gramStart"/>
      <w:r w:rsidRPr="000F0B04">
        <w:rPr>
          <w:b/>
          <w:sz w:val="22"/>
        </w:rPr>
        <w:t>最长子串是</w:t>
      </w:r>
      <w:proofErr w:type="gramEnd"/>
      <w:r w:rsidRPr="000F0B04">
        <w:rPr>
          <w:b/>
          <w:sz w:val="22"/>
        </w:rPr>
        <w:t xml:space="preserve"> "</w:t>
      </w:r>
      <w:proofErr w:type="spellStart"/>
      <w:r w:rsidRPr="000F0B04">
        <w:rPr>
          <w:b/>
          <w:sz w:val="22"/>
        </w:rPr>
        <w:t>abc</w:t>
      </w:r>
      <w:proofErr w:type="spellEnd"/>
      <w:r w:rsidRPr="000F0B04">
        <w:rPr>
          <w:b/>
          <w:sz w:val="22"/>
        </w:rPr>
        <w:t>"，所以其长度为 3。</w:t>
      </w:r>
    </w:p>
    <w:p w14:paraId="7A3A07B0" w14:textId="5AF9D9B6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示例</w:t>
      </w:r>
      <w:r w:rsidRPr="000F0B04">
        <w:rPr>
          <w:b/>
          <w:sz w:val="22"/>
        </w:rPr>
        <w:t xml:space="preserve"> 2:</w:t>
      </w:r>
    </w:p>
    <w:p w14:paraId="1F45D2B7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输入</w:t>
      </w:r>
      <w:r w:rsidRPr="000F0B04">
        <w:rPr>
          <w:b/>
          <w:sz w:val="22"/>
        </w:rPr>
        <w:t>: "</w:t>
      </w:r>
      <w:proofErr w:type="spellStart"/>
      <w:r w:rsidRPr="000F0B04">
        <w:rPr>
          <w:b/>
          <w:sz w:val="22"/>
        </w:rPr>
        <w:t>bbbbb</w:t>
      </w:r>
      <w:proofErr w:type="spellEnd"/>
      <w:r w:rsidRPr="000F0B04">
        <w:rPr>
          <w:b/>
          <w:sz w:val="22"/>
        </w:rPr>
        <w:t>"</w:t>
      </w:r>
    </w:p>
    <w:p w14:paraId="54B17FFC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输出</w:t>
      </w:r>
      <w:r w:rsidRPr="000F0B04">
        <w:rPr>
          <w:b/>
          <w:sz w:val="22"/>
        </w:rPr>
        <w:t>: 1</w:t>
      </w:r>
    </w:p>
    <w:p w14:paraId="3887C7A8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解释</w:t>
      </w:r>
      <w:r w:rsidRPr="000F0B04">
        <w:rPr>
          <w:b/>
          <w:sz w:val="22"/>
        </w:rPr>
        <w:t>: 因为无重复字符的</w:t>
      </w:r>
      <w:proofErr w:type="gramStart"/>
      <w:r w:rsidRPr="000F0B04">
        <w:rPr>
          <w:b/>
          <w:sz w:val="22"/>
        </w:rPr>
        <w:t>最长子串是</w:t>
      </w:r>
      <w:proofErr w:type="gramEnd"/>
      <w:r w:rsidRPr="000F0B04">
        <w:rPr>
          <w:b/>
          <w:sz w:val="22"/>
        </w:rPr>
        <w:t xml:space="preserve"> "b"，所以其长度为 1。</w:t>
      </w:r>
    </w:p>
    <w:p w14:paraId="32FED100" w14:textId="3E220BA9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示例</w:t>
      </w:r>
      <w:r w:rsidRPr="000F0B04">
        <w:rPr>
          <w:b/>
          <w:sz w:val="22"/>
        </w:rPr>
        <w:t xml:space="preserve"> 3:</w:t>
      </w:r>
    </w:p>
    <w:p w14:paraId="74A4B933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输入</w:t>
      </w:r>
      <w:r w:rsidRPr="000F0B04">
        <w:rPr>
          <w:b/>
          <w:sz w:val="22"/>
        </w:rPr>
        <w:t>: "</w:t>
      </w:r>
      <w:proofErr w:type="spellStart"/>
      <w:r w:rsidRPr="000F0B04">
        <w:rPr>
          <w:b/>
          <w:sz w:val="22"/>
        </w:rPr>
        <w:t>pwwkew</w:t>
      </w:r>
      <w:proofErr w:type="spellEnd"/>
      <w:r w:rsidRPr="000F0B04">
        <w:rPr>
          <w:b/>
          <w:sz w:val="22"/>
        </w:rPr>
        <w:t>"</w:t>
      </w:r>
    </w:p>
    <w:p w14:paraId="6E61CF50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输出</w:t>
      </w:r>
      <w:r w:rsidRPr="000F0B04">
        <w:rPr>
          <w:b/>
          <w:sz w:val="22"/>
        </w:rPr>
        <w:t>: 3</w:t>
      </w:r>
    </w:p>
    <w:p w14:paraId="395B1E95" w14:textId="77777777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解释</w:t>
      </w:r>
      <w:r w:rsidRPr="000F0B04">
        <w:rPr>
          <w:b/>
          <w:sz w:val="22"/>
        </w:rPr>
        <w:t>: 因为无重复字符的</w:t>
      </w:r>
      <w:proofErr w:type="gramStart"/>
      <w:r w:rsidRPr="000F0B04">
        <w:rPr>
          <w:b/>
          <w:sz w:val="22"/>
        </w:rPr>
        <w:t>最</w:t>
      </w:r>
      <w:proofErr w:type="gramEnd"/>
      <w:r w:rsidRPr="000F0B04">
        <w:rPr>
          <w:b/>
          <w:sz w:val="22"/>
        </w:rPr>
        <w:t>长子串是 "</w:t>
      </w:r>
      <w:proofErr w:type="spellStart"/>
      <w:r w:rsidRPr="000F0B04">
        <w:rPr>
          <w:b/>
          <w:sz w:val="22"/>
        </w:rPr>
        <w:t>wke</w:t>
      </w:r>
      <w:proofErr w:type="spellEnd"/>
      <w:r w:rsidRPr="000F0B04">
        <w:rPr>
          <w:b/>
          <w:sz w:val="22"/>
        </w:rPr>
        <w:t>"，所以其长度为 3。</w:t>
      </w:r>
    </w:p>
    <w:p w14:paraId="5EE4E7F0" w14:textId="3B26257E" w:rsidR="000F0B04" w:rsidRPr="000F0B04" w:rsidRDefault="000F0B04" w:rsidP="000F0B04">
      <w:pPr>
        <w:rPr>
          <w:b/>
          <w:sz w:val="22"/>
        </w:rPr>
      </w:pPr>
      <w:r w:rsidRPr="000F0B04">
        <w:rPr>
          <w:rFonts w:hint="eastAsia"/>
          <w:b/>
          <w:sz w:val="22"/>
        </w:rPr>
        <w:t> </w:t>
      </w:r>
      <w:r w:rsidRPr="000F0B04">
        <w:rPr>
          <w:b/>
          <w:sz w:val="22"/>
        </w:rPr>
        <w:t xml:space="preserve">    请注意，你的答案必须是 </w:t>
      </w:r>
      <w:proofErr w:type="gramStart"/>
      <w:r w:rsidRPr="000F0B04">
        <w:rPr>
          <w:b/>
          <w:sz w:val="22"/>
        </w:rPr>
        <w:t>子串</w:t>
      </w:r>
      <w:proofErr w:type="gramEnd"/>
      <w:r w:rsidRPr="000F0B04">
        <w:rPr>
          <w:b/>
          <w:sz w:val="22"/>
        </w:rPr>
        <w:t xml:space="preserve"> 的长度，"</w:t>
      </w:r>
      <w:proofErr w:type="spellStart"/>
      <w:r w:rsidRPr="000F0B04">
        <w:rPr>
          <w:b/>
          <w:sz w:val="22"/>
        </w:rPr>
        <w:t>pwke</w:t>
      </w:r>
      <w:proofErr w:type="spellEnd"/>
      <w:r w:rsidRPr="000F0B04">
        <w:rPr>
          <w:b/>
          <w:sz w:val="22"/>
        </w:rPr>
        <w:t>" 是一个子序列，不是子串。</w:t>
      </w:r>
    </w:p>
    <w:p w14:paraId="7E63EA32" w14:textId="5D7859D2" w:rsidR="00812B9B" w:rsidRPr="00812B9B" w:rsidRDefault="000F0B04" w:rsidP="00812B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AC685" wp14:editId="087713A5">
                <wp:simplePos x="0" y="0"/>
                <wp:positionH relativeFrom="column">
                  <wp:posOffset>-40005</wp:posOffset>
                </wp:positionH>
                <wp:positionV relativeFrom="paragraph">
                  <wp:posOffset>36195</wp:posOffset>
                </wp:positionV>
                <wp:extent cx="5951220" cy="4290060"/>
                <wp:effectExtent l="0" t="0" r="11430" b="1524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4290060"/>
                        </a:xfrm>
                        <a:prstGeom prst="roundRect">
                          <a:avLst>
                            <a:gd name="adj" fmla="val 37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C2FF7" w14:textId="77777777" w:rsidR="000F0B04" w:rsidRPr="000F0B04" w:rsidRDefault="000F0B04" w:rsidP="000F0B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宋体" w:eastAsia="宋体" w:hAnsi="宋体" w:cs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public static int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lengthOfLongestSubstring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(String s) {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if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s.equals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</w:rPr>
                              <w:t>" "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)){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1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}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 xml:space="preserve">// </w:t>
                            </w:r>
                            <w:proofErr w:type="gram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滑窗</w:t>
                            </w:r>
                            <w:proofErr w:type="gram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LinkedList&lt;Character&gt;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new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LinkedList&lt;&gt;();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// 最大互异连续</w:t>
                            </w:r>
                            <w:proofErr w:type="gram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t>子串大小</w:t>
                            </w:r>
                            <w:proofErr w:type="gram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i/>
                                <w:iCs/>
                                <w:color w:val="80808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int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size =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>char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[] chars =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s.toCharArray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();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for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int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chars.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sz w:val="24"/>
                              </w:rPr>
                              <w:t>length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++){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if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(!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linkedList.contains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(chars[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])){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linkedList.addLast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(chars[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]);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size =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linkedList.size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() &gt; size ?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linkedList.size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() : size;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}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else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{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size =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linkedList.size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() &gt; size ?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linkedList.size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() : size;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while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linkedList.removeFirst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() != chars[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]){}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linkedList.addLast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(chars[</w:t>
                            </w:r>
                            <w:proofErr w:type="spellStart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]);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}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}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size;</w:t>
                            </w:r>
                            <w:r w:rsidRPr="000F0B04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>}</w:t>
                            </w:r>
                          </w:p>
                          <w:p w14:paraId="6F339E44" w14:textId="77777777" w:rsidR="000F0B04" w:rsidRPr="000F0B04" w:rsidRDefault="000F0B04" w:rsidP="000F0B0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AC685" id="矩形: 圆角 5" o:spid="_x0000_s1029" style="position:absolute;margin-left:-3.15pt;margin-top:2.85pt;width:468.6pt;height:3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2E7C2FF7" w14:textId="77777777" w:rsidR="000F0B04" w:rsidRPr="000F0B04" w:rsidRDefault="000F0B04" w:rsidP="000F0B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宋体" w:eastAsia="宋体" w:hAnsi="宋体" w:cs="宋体"/>
                          <w:b/>
                          <w:color w:val="000000"/>
                          <w:sz w:val="24"/>
                        </w:rPr>
                      </w:pP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public static int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lengthOfLongestSubstring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(String s) {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if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s.equals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</w:rPr>
                        <w:t>" "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)){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1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}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 xml:space="preserve">// </w:t>
                      </w:r>
                      <w:proofErr w:type="gramStart"/>
                      <w:r w:rsidRPr="000F0B04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滑窗</w:t>
                      </w:r>
                      <w:proofErr w:type="gramEnd"/>
                      <w:r w:rsidRPr="000F0B04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LinkedList&lt;Character&gt;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new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LinkedList&lt;&gt;();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// 最大互异连续</w:t>
                      </w:r>
                      <w:proofErr w:type="gramStart"/>
                      <w:r w:rsidRPr="000F0B04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t>子串大小</w:t>
                      </w:r>
                      <w:proofErr w:type="gramEnd"/>
                      <w:r w:rsidRPr="000F0B04">
                        <w:rPr>
                          <w:rFonts w:ascii="宋体" w:eastAsia="宋体" w:hAnsi="宋体" w:cs="宋体" w:hint="eastAsia"/>
                          <w:b/>
                          <w:i/>
                          <w:iCs/>
                          <w:color w:val="808080"/>
                          <w:sz w:val="24"/>
                        </w:rPr>
                        <w:br/>
                        <w:t xml:space="preserve">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int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size =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0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>char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[] chars =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s.toCharArray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();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for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int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0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;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&lt;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chars.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sz w:val="24"/>
                        </w:rPr>
                        <w:t>length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;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++){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if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(!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linkedList.contains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(chars[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])){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linkedList.addLast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(chars[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]);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size =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linkedList.size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() &gt; size ?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linkedList.size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() : size;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}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else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{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size =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linkedList.size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() &gt; size ?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linkedList.size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() : size;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while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linkedList.removeFirst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() != chars[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]){}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linkedList.addLast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(chars[</w:t>
                      </w:r>
                      <w:proofErr w:type="spellStart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]);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}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}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size;</w:t>
                      </w:r>
                      <w:r w:rsidRPr="000F0B04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>}</w:t>
                      </w:r>
                    </w:p>
                    <w:p w14:paraId="6F339E44" w14:textId="77777777" w:rsidR="000F0B04" w:rsidRPr="000F0B04" w:rsidRDefault="000F0B04" w:rsidP="000F0B0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00883D5" w14:textId="31B6442B" w:rsidR="00812B9B" w:rsidRPr="00812B9B" w:rsidRDefault="00812B9B" w:rsidP="00812B9B"/>
    <w:p w14:paraId="3861EB88" w14:textId="1F9585F1" w:rsidR="00812B9B" w:rsidRPr="00812B9B" w:rsidRDefault="00812B9B" w:rsidP="00812B9B"/>
    <w:p w14:paraId="4640379B" w14:textId="28A212F9" w:rsidR="00812B9B" w:rsidRPr="00812B9B" w:rsidRDefault="00812B9B" w:rsidP="00812B9B"/>
    <w:p w14:paraId="6CBE8FE1" w14:textId="65A29822" w:rsidR="00812B9B" w:rsidRPr="00812B9B" w:rsidRDefault="00812B9B" w:rsidP="00812B9B"/>
    <w:p w14:paraId="29B331AF" w14:textId="54B328C7" w:rsidR="00812B9B" w:rsidRDefault="00812B9B" w:rsidP="00812B9B"/>
    <w:p w14:paraId="78304C1B" w14:textId="6FE4A4A3" w:rsidR="0085708E" w:rsidRPr="0085708E" w:rsidRDefault="0085708E" w:rsidP="0085708E"/>
    <w:p w14:paraId="318CF2BB" w14:textId="0748D0F8" w:rsidR="0085708E" w:rsidRPr="0085708E" w:rsidRDefault="0085708E" w:rsidP="0085708E"/>
    <w:p w14:paraId="0F857631" w14:textId="0E13DCD8" w:rsidR="0085708E" w:rsidRPr="0085708E" w:rsidRDefault="0085708E" w:rsidP="0085708E"/>
    <w:p w14:paraId="2B0BEFEF" w14:textId="040076C6" w:rsidR="0085708E" w:rsidRPr="0085708E" w:rsidRDefault="0085708E" w:rsidP="0085708E"/>
    <w:p w14:paraId="20D94054" w14:textId="4985AB69" w:rsidR="0085708E" w:rsidRPr="0085708E" w:rsidRDefault="0085708E" w:rsidP="0085708E"/>
    <w:p w14:paraId="280DAD45" w14:textId="2FBCE68A" w:rsidR="0085708E" w:rsidRPr="0085708E" w:rsidRDefault="0085708E" w:rsidP="0085708E"/>
    <w:p w14:paraId="7CE517FE" w14:textId="7BD65FA2" w:rsidR="0085708E" w:rsidRPr="0085708E" w:rsidRDefault="0085708E" w:rsidP="0085708E"/>
    <w:p w14:paraId="6A1FCD80" w14:textId="611B86E2" w:rsidR="0085708E" w:rsidRPr="0085708E" w:rsidRDefault="0085708E" w:rsidP="0085708E"/>
    <w:p w14:paraId="78126EB4" w14:textId="762DF117" w:rsidR="0085708E" w:rsidRPr="0085708E" w:rsidRDefault="0085708E" w:rsidP="0085708E"/>
    <w:p w14:paraId="5B86E961" w14:textId="6455140D" w:rsidR="0085708E" w:rsidRDefault="0085708E" w:rsidP="0085708E"/>
    <w:p w14:paraId="2EEF1E33" w14:textId="26665E73" w:rsidR="0085708E" w:rsidRDefault="0085708E" w:rsidP="0085708E"/>
    <w:p w14:paraId="4042260A" w14:textId="44BA1351" w:rsidR="0085708E" w:rsidRDefault="0085708E" w:rsidP="0085708E"/>
    <w:p w14:paraId="27E27504" w14:textId="36C37AE1" w:rsidR="0085708E" w:rsidRPr="0085708E" w:rsidRDefault="0085708E" w:rsidP="0085708E">
      <w:pPr>
        <w:rPr>
          <w:rFonts w:ascii="Segoe UI" w:hAnsi="Segoe UI" w:cs="Segoe UI"/>
          <w:b/>
          <w:color w:val="FF0000"/>
          <w:sz w:val="24"/>
          <w:shd w:val="clear" w:color="auto" w:fill="FFFFFF"/>
        </w:rPr>
      </w:pPr>
      <w:r w:rsidRPr="0085708E">
        <w:rPr>
          <w:rFonts w:ascii="Segoe UI" w:hAnsi="Segoe UI" w:cs="Segoe UI" w:hint="eastAsia"/>
          <w:b/>
          <w:color w:val="FF0000"/>
          <w:sz w:val="24"/>
          <w:shd w:val="clear" w:color="auto" w:fill="FFFFFF"/>
        </w:rPr>
        <w:lastRenderedPageBreak/>
        <w:t>整数反转</w:t>
      </w:r>
    </w:p>
    <w:p w14:paraId="3183E16B" w14:textId="0060BB39" w:rsidR="0085708E" w:rsidRDefault="0085708E" w:rsidP="0085708E">
      <w:pPr>
        <w:rPr>
          <w:rFonts w:ascii="Segoe UI" w:hAnsi="Segoe UI" w:cs="Segoe UI"/>
          <w:b/>
          <w:color w:val="333333"/>
          <w:sz w:val="21"/>
          <w:shd w:val="clear" w:color="auto" w:fill="FFFFFF"/>
        </w:rPr>
      </w:pPr>
      <w:r w:rsidRPr="0085708E">
        <w:rPr>
          <w:rFonts w:ascii="Segoe UI" w:hAnsi="Segoe UI" w:cs="Segoe UI"/>
          <w:b/>
          <w:color w:val="333333"/>
          <w:sz w:val="21"/>
          <w:shd w:val="clear" w:color="auto" w:fill="FFFFFF"/>
        </w:rPr>
        <w:t>给出一个</w:t>
      </w:r>
      <w:r w:rsidRPr="0085708E">
        <w:rPr>
          <w:rFonts w:ascii="Segoe UI" w:hAnsi="Segoe UI" w:cs="Segoe UI"/>
          <w:b/>
          <w:color w:val="333333"/>
          <w:sz w:val="21"/>
          <w:shd w:val="clear" w:color="auto" w:fill="FFFFFF"/>
        </w:rPr>
        <w:t xml:space="preserve"> 32 </w:t>
      </w:r>
      <w:r w:rsidRPr="0085708E">
        <w:rPr>
          <w:rFonts w:ascii="Segoe UI" w:hAnsi="Segoe UI" w:cs="Segoe UI"/>
          <w:b/>
          <w:color w:val="333333"/>
          <w:sz w:val="21"/>
          <w:shd w:val="clear" w:color="auto" w:fill="FFFFFF"/>
        </w:rPr>
        <w:t>位的有符号整数，你需要将这个整数中每位上的数字进行反转。</w:t>
      </w:r>
    </w:p>
    <w:p w14:paraId="19FB240B" w14:textId="3FE9517C" w:rsidR="0085708E" w:rsidRDefault="0085708E" w:rsidP="0085708E">
      <w:pPr>
        <w:rPr>
          <w:rFonts w:ascii="Segoe UI" w:hAnsi="Segoe UI" w:cs="Segoe UI" w:hint="eastAsia"/>
          <w:b/>
          <w:color w:val="333333"/>
          <w:sz w:val="21"/>
          <w:shd w:val="clear" w:color="auto" w:fill="FFFFFF"/>
        </w:rPr>
      </w:pPr>
      <w:r>
        <w:rPr>
          <w:rFonts w:ascii="Segoe UI" w:hAnsi="Segoe UI" w:cs="Segoe UI" w:hint="eastAsia"/>
          <w:b/>
          <w:color w:val="333333"/>
          <w:sz w:val="21"/>
          <w:shd w:val="clear" w:color="auto" w:fill="FFFFFF"/>
        </w:rPr>
        <w:t>思路：</w:t>
      </w:r>
    </w:p>
    <w:p w14:paraId="285EAEBF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通过循环将数字</w:t>
      </w:r>
      <w:r w:rsidRPr="0085708E">
        <w:rPr>
          <w:b/>
          <w:sz w:val="21"/>
        </w:rPr>
        <w:t>x的每一位拆开，在计算新值时每一步都判断是否溢出。</w:t>
      </w:r>
    </w:p>
    <w:p w14:paraId="5362A137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溢出条件有两个，一个是大于整数最大值</w:t>
      </w:r>
      <w:r w:rsidRPr="0085708E">
        <w:rPr>
          <w:b/>
          <w:sz w:val="21"/>
        </w:rPr>
        <w:t>MAX_VALUE，另一个是小于整数最小值MIN_VALUE，</w:t>
      </w:r>
      <w:proofErr w:type="gramStart"/>
      <w:r w:rsidRPr="0085708E">
        <w:rPr>
          <w:b/>
          <w:sz w:val="21"/>
        </w:rPr>
        <w:t>设当前</w:t>
      </w:r>
      <w:proofErr w:type="gramEnd"/>
      <w:r w:rsidRPr="0085708E">
        <w:rPr>
          <w:b/>
          <w:sz w:val="21"/>
        </w:rPr>
        <w:t>计算结果为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>，下一位为pop。</w:t>
      </w:r>
    </w:p>
    <w:p w14:paraId="09CF8DEE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从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 xml:space="preserve"> * 10 + pop &gt; MAX_VALUE这个溢出条件来看</w:t>
      </w:r>
    </w:p>
    <w:p w14:paraId="7A8499DB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当出现</w:t>
      </w:r>
      <w:r w:rsidRPr="0085708E">
        <w:rPr>
          <w:b/>
          <w:sz w:val="21"/>
        </w:rPr>
        <w:t xml:space="preserve"> 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 xml:space="preserve"> &gt; MAX_VALUE / 10 且 还有pop需要添加 时，则一定溢出</w:t>
      </w:r>
    </w:p>
    <w:p w14:paraId="4C0F61D1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当出现</w:t>
      </w:r>
      <w:r w:rsidRPr="0085708E">
        <w:rPr>
          <w:b/>
          <w:sz w:val="21"/>
        </w:rPr>
        <w:t xml:space="preserve"> 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 xml:space="preserve"> == MAX_VALUE / 10 且 pop &gt; 7 时，则一定溢出，7是2^31 - 1的</w:t>
      </w:r>
      <w:proofErr w:type="gramStart"/>
      <w:r w:rsidRPr="0085708E">
        <w:rPr>
          <w:b/>
          <w:sz w:val="21"/>
        </w:rPr>
        <w:t>个</w:t>
      </w:r>
      <w:proofErr w:type="gramEnd"/>
      <w:r w:rsidRPr="0085708E">
        <w:rPr>
          <w:b/>
          <w:sz w:val="21"/>
        </w:rPr>
        <w:t>位数</w:t>
      </w:r>
    </w:p>
    <w:p w14:paraId="05286120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从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 xml:space="preserve"> * 10 + pop &lt; MIN_VALUE这个溢出条件来看</w:t>
      </w:r>
    </w:p>
    <w:p w14:paraId="7922C610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当出现</w:t>
      </w:r>
      <w:r w:rsidRPr="0085708E">
        <w:rPr>
          <w:b/>
          <w:sz w:val="21"/>
        </w:rPr>
        <w:t xml:space="preserve"> 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 xml:space="preserve"> &lt; MIN_VALUE / 10 且 还有pop需要添加 时，则一定溢出</w:t>
      </w:r>
    </w:p>
    <w:p w14:paraId="461551EB" w14:textId="77777777" w:rsidR="0085708E" w:rsidRPr="0085708E" w:rsidRDefault="0085708E" w:rsidP="0085708E">
      <w:pPr>
        <w:rPr>
          <w:b/>
          <w:sz w:val="21"/>
        </w:rPr>
      </w:pPr>
      <w:r w:rsidRPr="0085708E">
        <w:rPr>
          <w:rFonts w:hint="eastAsia"/>
          <w:b/>
          <w:sz w:val="21"/>
        </w:rPr>
        <w:t>当出现</w:t>
      </w:r>
      <w:r w:rsidRPr="0085708E">
        <w:rPr>
          <w:b/>
          <w:sz w:val="21"/>
        </w:rPr>
        <w:t xml:space="preserve"> </w:t>
      </w:r>
      <w:proofErr w:type="spellStart"/>
      <w:r w:rsidRPr="0085708E">
        <w:rPr>
          <w:b/>
          <w:sz w:val="21"/>
        </w:rPr>
        <w:t>ans</w:t>
      </w:r>
      <w:proofErr w:type="spellEnd"/>
      <w:r w:rsidRPr="0085708E">
        <w:rPr>
          <w:b/>
          <w:sz w:val="21"/>
        </w:rPr>
        <w:t xml:space="preserve"> == MIN_VALUE / 10 且 pop &lt; -8 时，则一定溢出，8是-2^31的</w:t>
      </w:r>
      <w:proofErr w:type="gramStart"/>
      <w:r w:rsidRPr="0085708E">
        <w:rPr>
          <w:b/>
          <w:sz w:val="21"/>
        </w:rPr>
        <w:t>个</w:t>
      </w:r>
      <w:proofErr w:type="gramEnd"/>
      <w:r w:rsidRPr="0085708E">
        <w:rPr>
          <w:b/>
          <w:sz w:val="21"/>
        </w:rPr>
        <w:t>位数</w:t>
      </w:r>
    </w:p>
    <w:p w14:paraId="52C93762" w14:textId="50DDEA94" w:rsidR="0085708E" w:rsidRPr="0085708E" w:rsidRDefault="0085708E" w:rsidP="008570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D0974" wp14:editId="3C018CBE">
                <wp:simplePos x="0" y="0"/>
                <wp:positionH relativeFrom="column">
                  <wp:posOffset>-3206</wp:posOffset>
                </wp:positionH>
                <wp:positionV relativeFrom="paragraph">
                  <wp:posOffset>31208</wp:posOffset>
                </wp:positionV>
                <wp:extent cx="6854190" cy="3137210"/>
                <wp:effectExtent l="0" t="0" r="22860" b="254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190" cy="3137210"/>
                        </a:xfrm>
                        <a:prstGeom prst="roundRect">
                          <a:avLst>
                            <a:gd name="adj" fmla="val 46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39A7" w14:textId="77777777" w:rsidR="0085708E" w:rsidRPr="0085708E" w:rsidRDefault="0085708E" w:rsidP="0085708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宋体" w:eastAsia="宋体" w:hAnsi="宋体" w:cs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public int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reverse(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int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x) {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int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while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(x !=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 {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int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pop = x %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10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if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&gt;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Integer.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>MAX_VALUE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/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 xml:space="preserve">10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|| (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Integer.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>MAX_VALUE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/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 xml:space="preserve">10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&amp;&amp; pop &gt;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7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if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Integer.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>MIN_VALUE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/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 xml:space="preserve">10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|| (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Integer.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>MIN_VALUE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</w:rPr>
                              <w:t xml:space="preserve">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/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 xml:space="preserve">10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&amp;&amp; pop &lt; -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8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))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 xml:space="preserve"> *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 xml:space="preserve">10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+ pop;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    x /=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FF"/>
                                <w:sz w:val="24"/>
                              </w:rPr>
                              <w:t>10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}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 xml:space="preserve">    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t>;</w:t>
                            </w:r>
                            <w:r w:rsidRPr="0085708E">
                              <w:rPr>
                                <w:rFonts w:ascii="宋体" w:eastAsia="宋体" w:hAnsi="宋体" w:cs="宋体" w:hint="eastAsia"/>
                                <w:b/>
                                <w:color w:val="000000"/>
                                <w:sz w:val="24"/>
                              </w:rPr>
                              <w:br/>
                              <w:t>}</w:t>
                            </w:r>
                          </w:p>
                          <w:p w14:paraId="297ABC90" w14:textId="77777777" w:rsidR="0085708E" w:rsidRPr="0085708E" w:rsidRDefault="0085708E" w:rsidP="0085708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D0974" id="矩形: 圆角 6" o:spid="_x0000_s1030" style="position:absolute;margin-left:-.25pt;margin-top:2.45pt;width:539.7pt;height:2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0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2BB439A7" w14:textId="77777777" w:rsidR="0085708E" w:rsidRPr="0085708E" w:rsidRDefault="0085708E" w:rsidP="0085708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宋体" w:eastAsia="宋体" w:hAnsi="宋体" w:cs="宋体"/>
                          <w:b/>
                          <w:color w:val="000000"/>
                          <w:sz w:val="24"/>
                        </w:rPr>
                      </w:pP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public int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reverse(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int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x) {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int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0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while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(x !=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0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 {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int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pop = x %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10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if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&gt;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Integer.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>MAX_VALUE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 xml:space="preserve">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/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 xml:space="preserve">10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|| (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==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Integer.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>MAX_VALUE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 xml:space="preserve">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/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 xml:space="preserve">10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&amp;&amp; pop &gt;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7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))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0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if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&lt;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Integer.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>MIN_VALUE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 xml:space="preserve">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/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 xml:space="preserve">10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|| (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==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Integer.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>MIN_VALUE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sz w:val="24"/>
                        </w:rPr>
                        <w:t xml:space="preserve">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/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 xml:space="preserve">10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&amp;&amp; pop &lt; -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8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))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0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 xml:space="preserve"> *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 xml:space="preserve">10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+ pop;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    x /=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FF"/>
                          <w:sz w:val="24"/>
                        </w:rPr>
                        <w:t>10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}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 xml:space="preserve">    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</w:rPr>
                        <w:t xml:space="preserve">return </w:t>
                      </w:r>
                      <w:proofErr w:type="spellStart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ans</w:t>
                      </w:r>
                      <w:proofErr w:type="spellEnd"/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t>;</w:t>
                      </w:r>
                      <w:r w:rsidRPr="0085708E">
                        <w:rPr>
                          <w:rFonts w:ascii="宋体" w:eastAsia="宋体" w:hAnsi="宋体" w:cs="宋体" w:hint="eastAsia"/>
                          <w:b/>
                          <w:color w:val="000000"/>
                          <w:sz w:val="24"/>
                        </w:rPr>
                        <w:br/>
                        <w:t>}</w:t>
                      </w:r>
                    </w:p>
                    <w:p w14:paraId="297ABC90" w14:textId="77777777" w:rsidR="0085708E" w:rsidRPr="0085708E" w:rsidRDefault="0085708E" w:rsidP="0085708E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510C66D" w14:textId="77777777" w:rsidR="0085708E" w:rsidRPr="0085708E" w:rsidRDefault="0085708E" w:rsidP="0085708E">
      <w:bookmarkStart w:id="0" w:name="_GoBack"/>
      <w:bookmarkEnd w:id="0"/>
    </w:p>
    <w:sectPr w:rsidR="0085708E" w:rsidRPr="0085708E" w:rsidSect="00E94C2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567" w:right="510" w:bottom="567" w:left="567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CD26" w14:textId="77777777" w:rsidR="003B3FC9" w:rsidRDefault="003B3FC9" w:rsidP="00E94C2E">
      <w:pPr>
        <w:spacing w:after="0" w:line="240" w:lineRule="auto"/>
      </w:pPr>
      <w:r>
        <w:separator/>
      </w:r>
    </w:p>
  </w:endnote>
  <w:endnote w:type="continuationSeparator" w:id="0">
    <w:p w14:paraId="3E80B3DC" w14:textId="77777777" w:rsidR="003B3FC9" w:rsidRDefault="003B3FC9" w:rsidP="00E9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amp;quo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79561"/>
      <w:docPartObj>
        <w:docPartGallery w:val="Page Numbers (Bottom of Page)"/>
        <w:docPartUnique/>
      </w:docPartObj>
    </w:sdtPr>
    <w:sdtEndPr/>
    <w:sdtContent>
      <w:p w14:paraId="17C76561" w14:textId="77777777" w:rsidR="00E94C2E" w:rsidRDefault="005B66FC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6EC107B" wp14:editId="494119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椭圆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F926FC" w14:textId="77777777" w:rsidR="005B66FC" w:rsidRPr="005B66FC" w:rsidRDefault="005B66FC">
                              <w:pPr>
                                <w:pStyle w:val="a5"/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</w:pPr>
                              <w:r w:rsidRPr="005B66FC">
                                <w:rPr>
                                  <w:b/>
                                  <w:sz w:val="28"/>
                                </w:rPr>
                                <w:fldChar w:fldCharType="begin"/>
                              </w:r>
                              <w:r w:rsidRPr="005B66FC">
                                <w:rPr>
                                  <w:b/>
                                  <w:sz w:val="28"/>
                                </w:rPr>
                                <w:instrText>PAGE  \* MERGEFORMAT</w:instrText>
                              </w:r>
                              <w:r w:rsidRPr="005B66FC">
                                <w:rPr>
                                  <w:b/>
                                  <w:sz w:val="28"/>
                                </w:rPr>
                                <w:fldChar w:fldCharType="separate"/>
                              </w:r>
                              <w:r w:rsidRPr="005B66FC">
                                <w:rPr>
                                  <w:b/>
                                  <w:color w:val="4472C4" w:themeColor="accent1"/>
                                  <w:sz w:val="28"/>
                                  <w:lang w:val="zh-CN"/>
                                </w:rPr>
                                <w:t>2</w:t>
                              </w:r>
                              <w:r w:rsidRPr="005B66FC">
                                <w:rPr>
                                  <w:b/>
                                  <w:color w:val="4472C4" w:themeColor="accent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26EC107B" id="椭圆 1" o:spid="_x0000_s1031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" filled="f" fillcolor="#c0504d" strokecolor="#adc1d9" strokeweight="1pt">
                  <v:textbox inset=",0,,0">
                    <w:txbxContent>
                      <w:p w14:paraId="7EF926FC" w14:textId="77777777" w:rsidR="005B66FC" w:rsidRPr="005B66FC" w:rsidRDefault="005B66FC">
                        <w:pPr>
                          <w:pStyle w:val="a5"/>
                          <w:rPr>
                            <w:b/>
                            <w:color w:val="4472C4" w:themeColor="accent1"/>
                            <w:sz w:val="28"/>
                          </w:rPr>
                        </w:pPr>
                        <w:r w:rsidRPr="005B66FC">
                          <w:rPr>
                            <w:b/>
                            <w:sz w:val="28"/>
                          </w:rPr>
                          <w:fldChar w:fldCharType="begin"/>
                        </w:r>
                        <w:r w:rsidRPr="005B66FC">
                          <w:rPr>
                            <w:b/>
                            <w:sz w:val="28"/>
                          </w:rPr>
                          <w:instrText>PAGE  \* MERGEFORMAT</w:instrText>
                        </w:r>
                        <w:r w:rsidRPr="005B66FC">
                          <w:rPr>
                            <w:b/>
                            <w:sz w:val="28"/>
                          </w:rPr>
                          <w:fldChar w:fldCharType="separate"/>
                        </w:r>
                        <w:r w:rsidRPr="005B66FC">
                          <w:rPr>
                            <w:b/>
                            <w:color w:val="4472C4" w:themeColor="accent1"/>
                            <w:sz w:val="28"/>
                            <w:lang w:val="zh-CN"/>
                          </w:rPr>
                          <w:t>2</w:t>
                        </w:r>
                        <w:r w:rsidRPr="005B66FC">
                          <w:rPr>
                            <w:b/>
                            <w:color w:val="4472C4" w:themeColor="accent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C2A20" w14:textId="77777777" w:rsidR="003B3FC9" w:rsidRDefault="003B3FC9" w:rsidP="00E94C2E">
      <w:pPr>
        <w:spacing w:after="0" w:line="240" w:lineRule="auto"/>
      </w:pPr>
      <w:r>
        <w:separator/>
      </w:r>
    </w:p>
  </w:footnote>
  <w:footnote w:type="continuationSeparator" w:id="0">
    <w:p w14:paraId="66DAC39E" w14:textId="77777777" w:rsidR="003B3FC9" w:rsidRDefault="003B3FC9" w:rsidP="00E94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8AECE" w14:textId="77777777" w:rsidR="00E94C2E" w:rsidRDefault="003B3FC9">
    <w:pPr>
      <w:pStyle w:val="a3"/>
    </w:pPr>
    <w:r>
      <w:rPr>
        <w:noProof/>
      </w:rPr>
      <w:pict w14:anchorId="00D8B9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215704" o:spid="_x0000_s2059" type="#_x0000_t75" style="position:absolute;left:0;text-align:left;margin-left:0;margin-top:0;width:541.25pt;height:765.6pt;z-index:-251657216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56D9" w14:textId="77777777" w:rsidR="00E94C2E" w:rsidRDefault="003B3FC9">
    <w:pPr>
      <w:pStyle w:val="a3"/>
    </w:pPr>
    <w:r>
      <w:rPr>
        <w:noProof/>
      </w:rPr>
      <w:pict w14:anchorId="155CD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215705" o:spid="_x0000_s2060" type="#_x0000_t75" style="position:absolute;left:0;text-align:left;margin-left:0;margin-top:0;width:541.25pt;height:765.6pt;z-index:-251656192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13B38" w14:textId="77777777" w:rsidR="00E94C2E" w:rsidRDefault="003B3FC9">
    <w:pPr>
      <w:pStyle w:val="a3"/>
    </w:pPr>
    <w:r>
      <w:rPr>
        <w:noProof/>
      </w:rPr>
      <w:pict w14:anchorId="6174C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215703" o:spid="_x0000_s2058" type="#_x0000_t75" style="position:absolute;left:0;text-align:left;margin-left:0;margin-top:0;width:541.25pt;height:765.6pt;z-index:-25165824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15F5B"/>
    <w:multiLevelType w:val="hybridMultilevel"/>
    <w:tmpl w:val="E75E9902"/>
    <w:lvl w:ilvl="0" w:tplc="CEB0B7F0">
      <w:start w:val="1"/>
      <w:numFmt w:val="decimal"/>
      <w:lvlText w:val="%1."/>
      <w:lvlJc w:val="left"/>
      <w:pPr>
        <w:ind w:left="360" w:hanging="360"/>
      </w:pPr>
      <w:rPr>
        <w:rFonts w:ascii="&amp;quot" w:hAnsi="&amp;quot"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bordersDoNotSurroundHeader/>
  <w:bordersDoNotSurroundFooter/>
  <w:proofState w:spelling="clean" w:grammar="clean"/>
  <w:attachedTemplate r:id="rId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D"/>
    <w:rsid w:val="000F0B04"/>
    <w:rsid w:val="003B3FC9"/>
    <w:rsid w:val="00503EB7"/>
    <w:rsid w:val="00564D21"/>
    <w:rsid w:val="005B66FC"/>
    <w:rsid w:val="005D266F"/>
    <w:rsid w:val="00715F2D"/>
    <w:rsid w:val="00812B9B"/>
    <w:rsid w:val="0085708E"/>
    <w:rsid w:val="008960B1"/>
    <w:rsid w:val="00A11956"/>
    <w:rsid w:val="00BF2D48"/>
    <w:rsid w:val="00D03490"/>
    <w:rsid w:val="00D03E46"/>
    <w:rsid w:val="00D524A8"/>
    <w:rsid w:val="00E94C2E"/>
    <w:rsid w:val="00ED47BB"/>
    <w:rsid w:val="00F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F472D35"/>
  <w15:chartTrackingRefBased/>
  <w15:docId w15:val="{40FB9C4C-9635-4D9B-B4CB-711DE701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2E"/>
  </w:style>
  <w:style w:type="paragraph" w:styleId="1">
    <w:name w:val="heading 1"/>
    <w:basedOn w:val="a"/>
    <w:next w:val="a"/>
    <w:link w:val="10"/>
    <w:uiPriority w:val="9"/>
    <w:qFormat/>
    <w:rsid w:val="00E94C2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C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C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4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C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C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C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C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C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C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C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94C2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94C2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4C2E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E94C2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E94C2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E94C2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E94C2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E94C2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7">
    <w:name w:val="caption"/>
    <w:basedOn w:val="a"/>
    <w:next w:val="a"/>
    <w:uiPriority w:val="35"/>
    <w:semiHidden/>
    <w:unhideWhenUsed/>
    <w:qFormat/>
    <w:rsid w:val="00E94C2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8">
    <w:name w:val="Title"/>
    <w:basedOn w:val="a"/>
    <w:next w:val="a"/>
    <w:link w:val="a9"/>
    <w:uiPriority w:val="10"/>
    <w:qFormat/>
    <w:rsid w:val="00E94C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E94C2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94C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E94C2E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E94C2E"/>
    <w:rPr>
      <w:b/>
      <w:bCs/>
    </w:rPr>
  </w:style>
  <w:style w:type="character" w:styleId="ad">
    <w:name w:val="Emphasis"/>
    <w:basedOn w:val="a0"/>
    <w:uiPriority w:val="20"/>
    <w:qFormat/>
    <w:rsid w:val="00E94C2E"/>
    <w:rPr>
      <w:i/>
      <w:iCs/>
    </w:rPr>
  </w:style>
  <w:style w:type="paragraph" w:styleId="ae">
    <w:name w:val="No Spacing"/>
    <w:uiPriority w:val="1"/>
    <w:qFormat/>
    <w:rsid w:val="00E94C2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94C2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94C2E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E94C2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E94C2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E94C2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94C2E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E94C2E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94C2E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E94C2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94C2E"/>
    <w:pPr>
      <w:outlineLvl w:val="9"/>
    </w:pPr>
  </w:style>
  <w:style w:type="character" w:styleId="af8">
    <w:name w:val="Hyperlink"/>
    <w:basedOn w:val="a0"/>
    <w:uiPriority w:val="99"/>
    <w:semiHidden/>
    <w:unhideWhenUsed/>
    <w:rsid w:val="00715F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F2D"/>
    <w:rPr>
      <w:rFonts w:ascii="宋体" w:eastAsia="宋体" w:hAnsi="宋体" w:cs="宋体"/>
      <w:sz w:val="24"/>
      <w:szCs w:val="24"/>
    </w:rPr>
  </w:style>
  <w:style w:type="paragraph" w:styleId="af9">
    <w:name w:val="List Paragraph"/>
    <w:basedOn w:val="a"/>
    <w:uiPriority w:val="34"/>
    <w:qFormat/>
    <w:rsid w:val="00715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two-su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-cn.com/problems/longest-substring-without-repeating-charac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add-two-numbers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49\Documents\&#33258;&#23450;&#20041;%20Office%20&#27169;&#26495;\&#27700;&#21360;+&#3902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E968-7D7B-4419-A2F8-43FD6EBD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水印+页.dotm</Template>
  <TotalTime>1849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李瑞龙</dc:creator>
  <cp:keywords/>
  <dc:description/>
  <cp:lastModifiedBy>李 瑞龙</cp:lastModifiedBy>
  <cp:revision>4</cp:revision>
  <dcterms:created xsi:type="dcterms:W3CDTF">2019-08-19T07:35:00Z</dcterms:created>
  <dcterms:modified xsi:type="dcterms:W3CDTF">2019-09-14T02:44:00Z</dcterms:modified>
</cp:coreProperties>
</file>